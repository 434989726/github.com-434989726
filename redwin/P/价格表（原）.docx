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1、威灵：400一件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2、香槟：430一件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3、博斯嘉、安格丽：520一件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4、卡蕾、斯哥特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  <w:r>
        <w:rPr>
          <w:rFonts w:hint="eastAsia" w:ascii="仿宋" w:hAnsi="仿宋" w:eastAsia="仿宋" w:cs="仿宋"/>
          <w:sz w:val="32"/>
          <w:szCs w:val="32"/>
        </w:rPr>
        <w:t>620一件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5、智利红葡萄酒：630一件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6、智利白葡萄酒：690一件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7、圣马丁：730元一件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8、宝莱：630元一件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9、特芙波玛堡：820一件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10、米修：970一件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11、丽赛：990一件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12、玛柏拉格：1350元一件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13、XO洋酒：1740一件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14、VSOP路易卡蒂莉：1980一件（一件12瓶）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15、VSOP皇家威澳洋酒：1520一件（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一件</w:t>
      </w:r>
      <w:r>
        <w:rPr>
          <w:rFonts w:hint="eastAsia" w:ascii="仿宋" w:hAnsi="仿宋" w:eastAsia="仿宋" w:cs="仿宋"/>
          <w:sz w:val="32"/>
          <w:szCs w:val="32"/>
        </w:rPr>
        <w:t>12瓶）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73827"/>
    <w:rsid w:val="00806CAD"/>
    <w:rsid w:val="15901A70"/>
    <w:rsid w:val="1A473827"/>
    <w:rsid w:val="29DA524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2018-09-24T13:59:00Z</dcterms:created>
  <dc:creator>玛瑟伊尔</dc:creator>
  <cp:lastModifiedBy>玛瑟伊尔</cp:lastModifiedBy>
  <dcterms:modified xsi:type="dcterms:W3CDTF">2018-10-08T15:39:39Z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